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4EAFF3E1191F4D978143B581DAC9168A"/>
        </w:placeholder>
        <w:docPartList>
          <w:docPartGallery w:val="Quick Parts"/>
          <w:docPartCategory w:val=" Resume Name"/>
        </w:docPartList>
      </w:sdtPr>
      <w:sdtEndPr/>
      <w:sdtContent>
        <w:p w14:paraId="0C5A2121" w14:textId="77777777" w:rsidR="005D0CC8" w:rsidRDefault="005B71C3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E7606B43C83D4456801F04D0D55158A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507BE">
                <w:t>Lauren W</w:t>
              </w:r>
              <w:r w:rsidR="00B52FAA">
                <w:t>ineinger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9CC1D846C4F44F459CCCEC92144D3ED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78B59C51" w14:textId="77777777" w:rsidR="005D0CC8" w:rsidRDefault="00905078">
              <w:pPr>
                <w:pStyle w:val="NoSpacing"/>
              </w:pPr>
              <w:r>
                <w:t>lw262@yahoo.com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0944E7C7AE9C4BA7B5F2AA50AD48A8D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6A3ACB81" w14:textId="77777777" w:rsidR="005D0CC8" w:rsidRDefault="00905078">
              <w:pPr>
                <w:pStyle w:val="NoSpacing"/>
              </w:pPr>
              <w:r>
                <w:t>4418 SE Gemstone Lane, Topeka</w:t>
              </w:r>
              <w:r w:rsidR="00245E8E">
                <w:t>,</w:t>
              </w:r>
              <w:r>
                <w:t xml:space="preserve"> KS 66609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AEF983DB0D3946209B8574DD8A53B7F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6C9E0C45" w14:textId="77777777" w:rsidR="005D0CC8" w:rsidRDefault="00905078">
              <w:pPr>
                <w:pStyle w:val="NoSpacing"/>
              </w:pPr>
              <w:r>
                <w:t>(785) 217-3843</w:t>
              </w:r>
            </w:p>
          </w:sdtContent>
        </w:sdt>
        <w:p w14:paraId="0649AF4D" w14:textId="77777777" w:rsidR="005D0CC8" w:rsidRDefault="005B71C3"/>
      </w:sdtContent>
    </w:sdt>
    <w:p w14:paraId="53D6D6BE" w14:textId="77777777" w:rsidR="005D0CC8" w:rsidRDefault="00905078">
      <w:pPr>
        <w:pStyle w:val="SectionHeading"/>
      </w:pPr>
      <w:r>
        <w:t>Professional Summary</w:t>
      </w:r>
    </w:p>
    <w:p w14:paraId="73F91295" w14:textId="77777777" w:rsidR="005D0CC8" w:rsidRDefault="00905078">
      <w:r w:rsidRPr="00905078">
        <w:t xml:space="preserve">Accomplished freshman at Southwest Baptist University who is </w:t>
      </w:r>
      <w:r w:rsidR="00FD1C10">
        <w:t>pursuing a degree in</w:t>
      </w:r>
      <w:r w:rsidRPr="00905078">
        <w:t xml:space="preserve"> cybersecurity and is ready to show her abilities as a</w:t>
      </w:r>
      <w:r>
        <w:t xml:space="preserve"> </w:t>
      </w:r>
      <w:r w:rsidRPr="00905078">
        <w:t>friendly, observant, and intelligent addition to a people-focused environment.</w:t>
      </w:r>
    </w:p>
    <w:p w14:paraId="354ADCFC" w14:textId="7BC3A4C8" w:rsidR="005D0CC8" w:rsidRDefault="005C438C">
      <w:pPr>
        <w:pStyle w:val="SectionHeading"/>
      </w:pPr>
      <w:r>
        <w:t>Education</w:t>
      </w:r>
    </w:p>
    <w:p w14:paraId="52F3698C" w14:textId="77777777" w:rsidR="00005161" w:rsidRDefault="00005161" w:rsidP="00005161">
      <w:pPr>
        <w:pStyle w:val="Subsection"/>
      </w:pPr>
      <w:r>
        <w:t>Southwest Baptist University</w:t>
      </w:r>
    </w:p>
    <w:p w14:paraId="5F2508C2" w14:textId="73C572B7" w:rsidR="00005161" w:rsidRDefault="00005161" w:rsidP="00005161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>Graduating in 202</w:t>
      </w:r>
      <w:r w:rsidR="007930AB">
        <w:rPr>
          <w:b/>
          <w:bCs/>
          <w:i/>
          <w:iCs/>
          <w:color w:val="D1282E" w:themeColor="text2"/>
        </w:rPr>
        <w:t>0</w:t>
      </w:r>
      <w:bookmarkStart w:id="0" w:name="_GoBack"/>
      <w:bookmarkEnd w:id="0"/>
      <w:r>
        <w:t xml:space="preserve"> with a degree in Cybersecurity</w:t>
      </w:r>
    </w:p>
    <w:p w14:paraId="2ACDDFB5" w14:textId="77777777" w:rsidR="00005161" w:rsidRDefault="00005161" w:rsidP="00005161">
      <w:pPr>
        <w:pStyle w:val="ListParagraph"/>
        <w:numPr>
          <w:ilvl w:val="0"/>
          <w:numId w:val="4"/>
        </w:numPr>
        <w:ind w:hanging="288"/>
      </w:pPr>
      <w:r>
        <w:t>Participated in Concert Choir and Little Women: The Musical, Fall 2017</w:t>
      </w:r>
    </w:p>
    <w:p w14:paraId="1B958A9D" w14:textId="1AF32BA2" w:rsidR="00005161" w:rsidRPr="00005161" w:rsidRDefault="00005161" w:rsidP="00005161">
      <w:pPr>
        <w:pStyle w:val="ListParagraph"/>
        <w:numPr>
          <w:ilvl w:val="0"/>
          <w:numId w:val="4"/>
        </w:numPr>
        <w:ind w:hanging="288"/>
      </w:pPr>
      <w:r>
        <w:t xml:space="preserve">Member of the </w:t>
      </w:r>
      <w:proofErr w:type="spellStart"/>
      <w:r>
        <w:t>Dutile</w:t>
      </w:r>
      <w:proofErr w:type="spellEnd"/>
      <w:r>
        <w:t xml:space="preserve"> Honors Program</w:t>
      </w:r>
    </w:p>
    <w:p w14:paraId="140C76F5" w14:textId="77777777" w:rsidR="005D0CC8" w:rsidRDefault="00905078">
      <w:pPr>
        <w:pStyle w:val="Subsection"/>
      </w:pPr>
      <w:r>
        <w:t>Heritage Christian School</w:t>
      </w:r>
    </w:p>
    <w:p w14:paraId="3D3C4C74" w14:textId="77777777" w:rsidR="005D0CC8" w:rsidRDefault="00905078">
      <w:pPr>
        <w:rPr>
          <w:rStyle w:val="IntenseEmphasis"/>
        </w:rPr>
      </w:pPr>
      <w:proofErr w:type="gramStart"/>
      <w:r>
        <w:rPr>
          <w:b/>
          <w:bCs/>
          <w:i/>
          <w:iCs/>
          <w:color w:val="D1282E" w:themeColor="text2"/>
        </w:rPr>
        <w:t>2017</w:t>
      </w:r>
      <w:r w:rsidR="005C438C">
        <w:t xml:space="preserve">  </w:t>
      </w:r>
      <w:r>
        <w:t>High</w:t>
      </w:r>
      <w:proofErr w:type="gramEnd"/>
      <w:r>
        <w:t xml:space="preserve"> School Honors Diploma</w:t>
      </w:r>
    </w:p>
    <w:p w14:paraId="4D4DC180" w14:textId="77777777" w:rsidR="005D0CC8" w:rsidRDefault="00905078">
      <w:pPr>
        <w:pStyle w:val="ListParagraph"/>
        <w:numPr>
          <w:ilvl w:val="0"/>
          <w:numId w:val="4"/>
        </w:numPr>
        <w:ind w:hanging="288"/>
      </w:pPr>
      <w:r>
        <w:t>Student Body President, 2016-2017</w:t>
      </w:r>
    </w:p>
    <w:p w14:paraId="3B0530A7" w14:textId="77777777" w:rsidR="00905078" w:rsidRDefault="00905078">
      <w:pPr>
        <w:pStyle w:val="ListParagraph"/>
        <w:numPr>
          <w:ilvl w:val="0"/>
          <w:numId w:val="4"/>
        </w:numPr>
        <w:ind w:hanging="288"/>
      </w:pPr>
      <w:r>
        <w:t>Coursework includes Speech and Communication</w:t>
      </w:r>
    </w:p>
    <w:p w14:paraId="512858C0" w14:textId="77777777" w:rsidR="00905078" w:rsidRDefault="00905078">
      <w:pPr>
        <w:pStyle w:val="ListParagraph"/>
        <w:numPr>
          <w:ilvl w:val="0"/>
          <w:numId w:val="4"/>
        </w:numPr>
        <w:ind w:hanging="288"/>
      </w:pPr>
      <w:r>
        <w:t>Valedictorian</w:t>
      </w:r>
    </w:p>
    <w:p w14:paraId="13E18EAD" w14:textId="77777777" w:rsidR="00905078" w:rsidRDefault="00905078">
      <w:pPr>
        <w:pStyle w:val="ListParagraph"/>
        <w:numPr>
          <w:ilvl w:val="0"/>
          <w:numId w:val="4"/>
        </w:numPr>
        <w:ind w:hanging="288"/>
      </w:pPr>
      <w:r>
        <w:t>4.2 GPA, completing 54 college credit hours in 2 years in addition to traditional high school coursework</w:t>
      </w:r>
    </w:p>
    <w:p w14:paraId="4F2B3CEB" w14:textId="77777777" w:rsidR="00905078" w:rsidRDefault="00905078">
      <w:pPr>
        <w:pStyle w:val="ListParagraph"/>
        <w:numPr>
          <w:ilvl w:val="0"/>
          <w:numId w:val="4"/>
        </w:numPr>
        <w:ind w:hanging="288"/>
      </w:pPr>
      <w:r>
        <w:t>Lettered in Choir, Fine Arts, and Soccer</w:t>
      </w:r>
    </w:p>
    <w:p w14:paraId="48CCD471" w14:textId="77777777" w:rsidR="00905078" w:rsidRDefault="00905078">
      <w:pPr>
        <w:pStyle w:val="ListParagraph"/>
        <w:numPr>
          <w:ilvl w:val="0"/>
          <w:numId w:val="4"/>
        </w:numPr>
        <w:ind w:hanging="288"/>
      </w:pPr>
      <w:r>
        <w:t>Participated in and managed athletic teams</w:t>
      </w:r>
    </w:p>
    <w:p w14:paraId="2F72B3D1" w14:textId="2A276E12" w:rsidR="005D0CC8" w:rsidRDefault="005C438C">
      <w:pPr>
        <w:pStyle w:val="SectionHeading"/>
      </w:pPr>
      <w:r>
        <w:t>Experience</w:t>
      </w:r>
    </w:p>
    <w:p w14:paraId="05E292D8" w14:textId="77777777" w:rsidR="00DB3800" w:rsidRDefault="00DB3800" w:rsidP="00DB3800">
      <w:pPr>
        <w:pStyle w:val="Subsection"/>
        <w:rPr>
          <w:vanish/>
          <w:specVanish/>
        </w:rPr>
      </w:pPr>
      <w:r>
        <w:t>rue21</w:t>
      </w:r>
    </w:p>
    <w:p w14:paraId="60282648" w14:textId="77777777" w:rsidR="00DB3800" w:rsidRDefault="00DB3800" w:rsidP="00DB3800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Pr="00676226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1801 SW Wanamaker Rd, Topeka, KS 66604</w:t>
      </w:r>
    </w:p>
    <w:p w14:paraId="7F5192BC" w14:textId="77777777" w:rsidR="00DB3800" w:rsidRDefault="00DB3800" w:rsidP="00DB3800">
      <w:pPr>
        <w:rPr>
          <w:rStyle w:val="Emphasis"/>
        </w:rPr>
      </w:pPr>
      <w:r>
        <w:rPr>
          <w:rStyle w:val="IntenseEmphasis"/>
        </w:rPr>
        <w:t xml:space="preserve">Store Associate </w:t>
      </w:r>
      <w:r>
        <w:rPr>
          <w:rStyle w:val="Emphasis"/>
        </w:rPr>
        <w:t>June 2017 – August 2017, December 2017 – January 2018</w:t>
      </w:r>
    </w:p>
    <w:p w14:paraId="3F62B7D9" w14:textId="30F905FA" w:rsidR="009863B4" w:rsidRDefault="00DB3800" w:rsidP="00DB3800">
      <w:pPr>
        <w:pStyle w:val="ListParagraph"/>
        <w:numPr>
          <w:ilvl w:val="0"/>
          <w:numId w:val="5"/>
        </w:numPr>
        <w:ind w:left="450" w:hanging="270"/>
      </w:pPr>
      <w:r>
        <w:t xml:space="preserve">Provided excellent customer service </w:t>
      </w:r>
    </w:p>
    <w:p w14:paraId="61E8330C" w14:textId="3A60DC87" w:rsidR="009863B4" w:rsidRDefault="009863B4" w:rsidP="00DB3800">
      <w:pPr>
        <w:pStyle w:val="ListParagraph"/>
        <w:numPr>
          <w:ilvl w:val="0"/>
          <w:numId w:val="5"/>
        </w:numPr>
        <w:ind w:left="450" w:hanging="270"/>
      </w:pPr>
      <w:r>
        <w:t>C</w:t>
      </w:r>
      <w:r w:rsidR="00DB3800">
        <w:t xml:space="preserve">leaned facilities </w:t>
      </w:r>
    </w:p>
    <w:p w14:paraId="45B68394" w14:textId="781435CC" w:rsidR="00DB3800" w:rsidRDefault="009863B4" w:rsidP="00DB3800">
      <w:pPr>
        <w:pStyle w:val="ListParagraph"/>
        <w:numPr>
          <w:ilvl w:val="0"/>
          <w:numId w:val="5"/>
        </w:numPr>
        <w:ind w:left="450" w:hanging="270"/>
      </w:pPr>
      <w:r>
        <w:t>M</w:t>
      </w:r>
      <w:r w:rsidR="00DB3800">
        <w:t>oved and straightened stock</w:t>
      </w:r>
    </w:p>
    <w:p w14:paraId="352207D9" w14:textId="1717D50B" w:rsidR="00DB3800" w:rsidRDefault="00DB3800" w:rsidP="00DB3800"/>
    <w:p w14:paraId="268C10B8" w14:textId="77777777" w:rsidR="00DB3800" w:rsidRDefault="00DB3800" w:rsidP="00DB3800"/>
    <w:p w14:paraId="08492E95" w14:textId="77777777" w:rsidR="00DB3800" w:rsidRDefault="00DB3800" w:rsidP="00DB3800">
      <w:pPr>
        <w:pStyle w:val="Subsection"/>
        <w:rPr>
          <w:vanish/>
          <w:specVanish/>
        </w:rPr>
      </w:pPr>
      <w:r>
        <w:lastRenderedPageBreak/>
        <w:t>Southwest Baptist University</w:t>
      </w:r>
    </w:p>
    <w:p w14:paraId="7A8CB596" w14:textId="77777777" w:rsidR="00DB3800" w:rsidRDefault="00DB3800" w:rsidP="00DB3800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1</w:t>
      </w:r>
      <w:r w:rsidRPr="00AC554D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600 University Avenue, Bolivar, MO 65613</w:t>
      </w:r>
    </w:p>
    <w:p w14:paraId="031F22D3" w14:textId="77777777" w:rsidR="00DB3800" w:rsidRDefault="00DB3800" w:rsidP="00DB3800">
      <w:pPr>
        <w:rPr>
          <w:rStyle w:val="Emphasis"/>
        </w:rPr>
      </w:pPr>
      <w:r>
        <w:rPr>
          <w:rStyle w:val="IntenseEmphasis"/>
        </w:rPr>
        <w:t xml:space="preserve">Lab Instructor </w:t>
      </w:r>
      <w:r>
        <w:rPr>
          <w:rStyle w:val="Emphasis"/>
        </w:rPr>
        <w:t>August 2017 – December 2017</w:t>
      </w:r>
    </w:p>
    <w:p w14:paraId="5C879858" w14:textId="77777777" w:rsidR="00DB3800" w:rsidRDefault="00DB3800" w:rsidP="00DB3800">
      <w:pPr>
        <w:pStyle w:val="ListParagraph"/>
        <w:numPr>
          <w:ilvl w:val="0"/>
          <w:numId w:val="5"/>
        </w:numPr>
        <w:ind w:left="450" w:hanging="270"/>
      </w:pPr>
      <w:r>
        <w:t>Worked with supervisor to resolve issues</w:t>
      </w:r>
    </w:p>
    <w:p w14:paraId="275523BF" w14:textId="37629C35" w:rsidR="00DB3800" w:rsidRPr="00DB3800" w:rsidRDefault="00DB3800" w:rsidP="00DB3800">
      <w:pPr>
        <w:pStyle w:val="ListParagraph"/>
        <w:numPr>
          <w:ilvl w:val="0"/>
          <w:numId w:val="5"/>
        </w:numPr>
        <w:ind w:left="450" w:hanging="270"/>
      </w:pPr>
      <w:r>
        <w:t>Helped students learn class concepts</w:t>
      </w:r>
    </w:p>
    <w:p w14:paraId="5E691A56" w14:textId="77777777" w:rsidR="005D0CC8" w:rsidRDefault="00245E8E">
      <w:pPr>
        <w:pStyle w:val="Subsection"/>
        <w:rPr>
          <w:vanish/>
          <w:specVanish/>
        </w:rPr>
      </w:pPr>
      <w:r>
        <w:t>Grace Bible Church</w:t>
      </w:r>
    </w:p>
    <w:p w14:paraId="0124450A" w14:textId="77777777" w:rsidR="005D0CC8" w:rsidRDefault="005C438C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245E8E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4021 SE 37</w:t>
      </w:r>
      <w:r w:rsidR="00245E8E" w:rsidRPr="00245E8E">
        <w:rPr>
          <w:rFonts w:asciiTheme="majorHAnsi" w:eastAsiaTheme="majorEastAsia" w:hAnsiTheme="majorHAnsi" w:cstheme="majorBidi"/>
          <w:color w:val="7A7A7A" w:themeColor="accent1"/>
          <w:sz w:val="26"/>
          <w:szCs w:val="26"/>
          <w:vertAlign w:val="superscript"/>
        </w:rPr>
        <w:t>th</w:t>
      </w:r>
      <w:r w:rsidR="00245E8E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St, Topeka, KS 66605</w:t>
      </w:r>
    </w:p>
    <w:p w14:paraId="67794468" w14:textId="77777777" w:rsidR="005D0CC8" w:rsidRDefault="00245E8E">
      <w:pPr>
        <w:rPr>
          <w:rStyle w:val="Emphasis"/>
        </w:rPr>
      </w:pPr>
      <w:r>
        <w:rPr>
          <w:rStyle w:val="IntenseEmphasis"/>
        </w:rPr>
        <w:t>Custodian</w:t>
      </w:r>
      <w:r w:rsidR="005C438C">
        <w:rPr>
          <w:rStyle w:val="IntenseEmphasis"/>
        </w:rPr>
        <w:t xml:space="preserve"> </w:t>
      </w:r>
      <w:r>
        <w:rPr>
          <w:rStyle w:val="Emphasis"/>
        </w:rPr>
        <w:t>June 2016</w:t>
      </w:r>
      <w:r w:rsidR="005C438C">
        <w:rPr>
          <w:rStyle w:val="Emphasis"/>
        </w:rPr>
        <w:t xml:space="preserve"> – </w:t>
      </w:r>
      <w:r>
        <w:rPr>
          <w:rStyle w:val="Emphasis"/>
        </w:rPr>
        <w:t>July 2017</w:t>
      </w:r>
    </w:p>
    <w:p w14:paraId="32423754" w14:textId="77777777" w:rsidR="005D0CC8" w:rsidRDefault="008A1E17" w:rsidP="00676226">
      <w:pPr>
        <w:pStyle w:val="ListParagraph"/>
        <w:numPr>
          <w:ilvl w:val="0"/>
          <w:numId w:val="4"/>
        </w:numPr>
        <w:ind w:hanging="252"/>
      </w:pPr>
      <w:r>
        <w:t>Cleaned in and around buildings</w:t>
      </w:r>
    </w:p>
    <w:p w14:paraId="315165E3" w14:textId="64AC2CD9" w:rsidR="008A1E17" w:rsidRDefault="008A1E17" w:rsidP="00676226">
      <w:pPr>
        <w:pStyle w:val="ListParagraph"/>
        <w:numPr>
          <w:ilvl w:val="0"/>
          <w:numId w:val="4"/>
        </w:numPr>
        <w:ind w:hanging="252"/>
      </w:pPr>
      <w:r>
        <w:t xml:space="preserve">Thoroughly cleaned bathrooms, carpets, windows, </w:t>
      </w:r>
      <w:r w:rsidR="00676226">
        <w:t>etc.</w:t>
      </w:r>
    </w:p>
    <w:p w14:paraId="3E441815" w14:textId="77777777" w:rsidR="00245E8E" w:rsidRDefault="00711D96" w:rsidP="00245E8E">
      <w:pPr>
        <w:pStyle w:val="Subsection"/>
        <w:rPr>
          <w:vanish/>
          <w:specVanish/>
        </w:rPr>
      </w:pPr>
      <w:r>
        <w:t>Class Act Uniforms</w:t>
      </w:r>
    </w:p>
    <w:p w14:paraId="555CA8DB" w14:textId="77777777" w:rsidR="00245E8E" w:rsidRDefault="00245E8E" w:rsidP="00245E8E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711D96" w:rsidRPr="00711D96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301 SW Gage Blvd, Topeka, KS 66604</w:t>
      </w:r>
    </w:p>
    <w:p w14:paraId="5EC6C17C" w14:textId="77777777" w:rsidR="00245E8E" w:rsidRDefault="00711D96" w:rsidP="00245E8E">
      <w:pPr>
        <w:rPr>
          <w:rStyle w:val="Emphasis"/>
        </w:rPr>
      </w:pPr>
      <w:r>
        <w:rPr>
          <w:rStyle w:val="IntenseEmphasis"/>
        </w:rPr>
        <w:t>Store Associate</w:t>
      </w:r>
      <w:r w:rsidR="00245E8E">
        <w:rPr>
          <w:rStyle w:val="IntenseEmphasis"/>
        </w:rPr>
        <w:t xml:space="preserve"> </w:t>
      </w:r>
      <w:r>
        <w:rPr>
          <w:rStyle w:val="Emphasis"/>
        </w:rPr>
        <w:t>July 2017</w:t>
      </w:r>
      <w:r w:rsidR="00245E8E">
        <w:rPr>
          <w:rStyle w:val="Emphasis"/>
        </w:rPr>
        <w:t xml:space="preserve"> – </w:t>
      </w:r>
      <w:r>
        <w:rPr>
          <w:rStyle w:val="Emphasis"/>
        </w:rPr>
        <w:t>August 2017</w:t>
      </w:r>
    </w:p>
    <w:p w14:paraId="09F9896B" w14:textId="77777777" w:rsidR="00245E8E" w:rsidRDefault="00711D96" w:rsidP="00711D96">
      <w:pPr>
        <w:pStyle w:val="ListParagraph"/>
        <w:numPr>
          <w:ilvl w:val="0"/>
          <w:numId w:val="5"/>
        </w:numPr>
        <w:ind w:left="450" w:hanging="270"/>
      </w:pPr>
      <w:r>
        <w:t>Helped customers choose the right school uniforms</w:t>
      </w:r>
    </w:p>
    <w:p w14:paraId="45197968" w14:textId="4126FAFB" w:rsidR="00711D96" w:rsidRDefault="00711D96" w:rsidP="00711D96">
      <w:pPr>
        <w:pStyle w:val="ListParagraph"/>
        <w:numPr>
          <w:ilvl w:val="0"/>
          <w:numId w:val="5"/>
        </w:numPr>
        <w:ind w:left="450" w:hanging="270"/>
      </w:pPr>
      <w:r>
        <w:t>Provided excellent customer service</w:t>
      </w:r>
    </w:p>
    <w:p w14:paraId="0F774A26" w14:textId="669997C6" w:rsidR="00164FDC" w:rsidRDefault="00164FDC" w:rsidP="00711D96">
      <w:pPr>
        <w:pStyle w:val="ListParagraph"/>
        <w:numPr>
          <w:ilvl w:val="0"/>
          <w:numId w:val="5"/>
        </w:numPr>
        <w:ind w:left="450" w:hanging="270"/>
      </w:pPr>
      <w:r>
        <w:t>Unpacked, shelved, and rearranged stock</w:t>
      </w:r>
    </w:p>
    <w:p w14:paraId="7D5352B6" w14:textId="39ADF857" w:rsidR="005473C2" w:rsidRDefault="00711D96" w:rsidP="00711D96">
      <w:pPr>
        <w:pStyle w:val="ListParagraph"/>
        <w:numPr>
          <w:ilvl w:val="0"/>
          <w:numId w:val="5"/>
        </w:numPr>
        <w:ind w:left="450" w:hanging="270"/>
      </w:pPr>
      <w:r>
        <w:t>Answered the phone and called customers to ask to pick up their orders</w:t>
      </w:r>
    </w:p>
    <w:p w14:paraId="0098F859" w14:textId="77777777" w:rsidR="005D0CC8" w:rsidRDefault="005C438C">
      <w:pPr>
        <w:pStyle w:val="SectionHeading"/>
      </w:pPr>
      <w:r>
        <w:t>Skills</w:t>
      </w:r>
    </w:p>
    <w:p w14:paraId="077C14ED" w14:textId="77777777" w:rsidR="005D0CC8" w:rsidRDefault="00711D96">
      <w:pPr>
        <w:pStyle w:val="ListParagraph"/>
        <w:numPr>
          <w:ilvl w:val="0"/>
          <w:numId w:val="4"/>
        </w:numPr>
        <w:ind w:hanging="288"/>
      </w:pPr>
      <w:r>
        <w:t>Relationship building</w:t>
      </w:r>
    </w:p>
    <w:p w14:paraId="3E3B6A1E" w14:textId="77777777" w:rsidR="00711D96" w:rsidRDefault="00711D96">
      <w:pPr>
        <w:pStyle w:val="ListParagraph"/>
        <w:numPr>
          <w:ilvl w:val="0"/>
          <w:numId w:val="4"/>
        </w:numPr>
        <w:ind w:hanging="288"/>
      </w:pPr>
      <w:r>
        <w:t>Personable</w:t>
      </w:r>
    </w:p>
    <w:p w14:paraId="0862D1B6" w14:textId="77777777" w:rsidR="00711D96" w:rsidRDefault="00711D96">
      <w:pPr>
        <w:pStyle w:val="ListParagraph"/>
        <w:numPr>
          <w:ilvl w:val="0"/>
          <w:numId w:val="4"/>
        </w:numPr>
        <w:ind w:hanging="288"/>
      </w:pPr>
      <w:r>
        <w:t>Professional demeanor</w:t>
      </w:r>
    </w:p>
    <w:p w14:paraId="5213F5F4" w14:textId="77777777" w:rsidR="00711D96" w:rsidRDefault="00711D96">
      <w:pPr>
        <w:pStyle w:val="ListParagraph"/>
        <w:numPr>
          <w:ilvl w:val="0"/>
          <w:numId w:val="4"/>
        </w:numPr>
        <w:ind w:hanging="288"/>
      </w:pPr>
      <w:r>
        <w:t>Excellent work ethic</w:t>
      </w:r>
    </w:p>
    <w:p w14:paraId="62CF6C61" w14:textId="77777777" w:rsidR="00711D96" w:rsidRDefault="00711D96">
      <w:pPr>
        <w:pStyle w:val="ListParagraph"/>
        <w:numPr>
          <w:ilvl w:val="0"/>
          <w:numId w:val="4"/>
        </w:numPr>
        <w:ind w:hanging="288"/>
      </w:pPr>
      <w:r>
        <w:t>Quick leaner</w:t>
      </w:r>
    </w:p>
    <w:p w14:paraId="4A7D9DCE" w14:textId="77777777" w:rsidR="00711D96" w:rsidRDefault="00711D96">
      <w:pPr>
        <w:pStyle w:val="ListParagraph"/>
        <w:numPr>
          <w:ilvl w:val="0"/>
          <w:numId w:val="4"/>
        </w:numPr>
        <w:ind w:hanging="288"/>
      </w:pPr>
      <w:r>
        <w:t>Positive and friendly</w:t>
      </w:r>
    </w:p>
    <w:p w14:paraId="501BB623" w14:textId="77777777" w:rsidR="00711D96" w:rsidRDefault="00711D96">
      <w:pPr>
        <w:pStyle w:val="ListParagraph"/>
        <w:numPr>
          <w:ilvl w:val="0"/>
          <w:numId w:val="4"/>
        </w:numPr>
        <w:ind w:hanging="288"/>
      </w:pPr>
      <w:r>
        <w:t>Detail-oriented</w:t>
      </w:r>
    </w:p>
    <w:p w14:paraId="52272F6F" w14:textId="77777777" w:rsidR="005D0CC8" w:rsidRDefault="005D0CC8">
      <w:pPr>
        <w:spacing w:line="276" w:lineRule="auto"/>
      </w:pPr>
    </w:p>
    <w:sectPr w:rsidR="005D0CC8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415EE" w14:textId="77777777" w:rsidR="005B71C3" w:rsidRDefault="005B71C3">
      <w:pPr>
        <w:spacing w:after="0" w:line="240" w:lineRule="auto"/>
      </w:pPr>
      <w:r>
        <w:separator/>
      </w:r>
    </w:p>
  </w:endnote>
  <w:endnote w:type="continuationSeparator" w:id="0">
    <w:p w14:paraId="6C1D6918" w14:textId="77777777" w:rsidR="005B71C3" w:rsidRDefault="005B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420F2" w14:textId="77777777" w:rsidR="00676226" w:rsidRDefault="00676226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A83CC39" wp14:editId="0D3E83F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FD18175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25A8695" wp14:editId="55E9DDC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5676EC6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7ED87AA" wp14:editId="3E7A47F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599600D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14:paraId="2BB09512" w14:textId="77777777" w:rsidR="00676226" w:rsidRDefault="00676226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427CC4F" wp14:editId="35D5DD06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25E5F7" w14:textId="77777777" w:rsidR="00676226" w:rsidRDefault="00E372DC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Lauren</w:t>
                          </w:r>
                          <w:r w:rsidR="00AF4713">
                            <w:rPr>
                              <w:spacing w:val="10"/>
                              <w:sz w:val="24"/>
                              <w:szCs w:val="22"/>
                            </w:rPr>
                            <w:t xml:space="preserve"> Wineinger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7427CC4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14:paraId="1A25E5F7" w14:textId="77777777" w:rsidR="00676226" w:rsidRDefault="00E372DC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Lauren</w:t>
                    </w:r>
                    <w:r w:rsidR="00AF4713">
                      <w:rPr>
                        <w:spacing w:val="10"/>
                        <w:sz w:val="24"/>
                        <w:szCs w:val="22"/>
                      </w:rPr>
                      <w:t xml:space="preserve"> Wineinger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E133F" w14:textId="77777777" w:rsidR="005B71C3" w:rsidRDefault="005B71C3">
      <w:pPr>
        <w:spacing w:after="0" w:line="240" w:lineRule="auto"/>
      </w:pPr>
      <w:r>
        <w:separator/>
      </w:r>
    </w:p>
  </w:footnote>
  <w:footnote w:type="continuationSeparator" w:id="0">
    <w:p w14:paraId="0785C499" w14:textId="77777777" w:rsidR="005B71C3" w:rsidRDefault="005B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56BC8" w14:textId="77777777" w:rsidR="00676226" w:rsidRDefault="00676226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88CFF6D" wp14:editId="042FE70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BFCAB9F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CBF60CC" wp14:editId="14F136B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6BC5FD1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CDFF8D" wp14:editId="6DD1869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978FCC6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14:paraId="38149A45" w14:textId="77777777" w:rsidR="00676226" w:rsidRDefault="00676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1CBA5BE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29374C2E"/>
    <w:multiLevelType w:val="hybridMultilevel"/>
    <w:tmpl w:val="8774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BE"/>
    <w:rsid w:val="00005161"/>
    <w:rsid w:val="00141488"/>
    <w:rsid w:val="00164FDC"/>
    <w:rsid w:val="001C770A"/>
    <w:rsid w:val="00245E8E"/>
    <w:rsid w:val="0027719A"/>
    <w:rsid w:val="00333DFF"/>
    <w:rsid w:val="00464AD8"/>
    <w:rsid w:val="004C03C8"/>
    <w:rsid w:val="005473C2"/>
    <w:rsid w:val="005665AD"/>
    <w:rsid w:val="00576A5F"/>
    <w:rsid w:val="005B71C3"/>
    <w:rsid w:val="005C438C"/>
    <w:rsid w:val="005D0CC8"/>
    <w:rsid w:val="00676226"/>
    <w:rsid w:val="006B1312"/>
    <w:rsid w:val="006B18F8"/>
    <w:rsid w:val="00711D96"/>
    <w:rsid w:val="007930AB"/>
    <w:rsid w:val="008A1E17"/>
    <w:rsid w:val="00905078"/>
    <w:rsid w:val="009863B4"/>
    <w:rsid w:val="009A0B62"/>
    <w:rsid w:val="00AC554D"/>
    <w:rsid w:val="00AF2D7F"/>
    <w:rsid w:val="00AF4713"/>
    <w:rsid w:val="00B03A51"/>
    <w:rsid w:val="00B52FAA"/>
    <w:rsid w:val="00C21E63"/>
    <w:rsid w:val="00C507BE"/>
    <w:rsid w:val="00DB3800"/>
    <w:rsid w:val="00E372DC"/>
    <w:rsid w:val="00EA6680"/>
    <w:rsid w:val="00F35B91"/>
    <w:rsid w:val="00FD0B77"/>
    <w:rsid w:val="00FD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38C4D"/>
  <w15:docId w15:val="{BE966481-7D3F-42D6-B9CE-C7E9191D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262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AFF3E1191F4D978143B581DAC9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FCFAC-793F-4668-9CC0-8ED5DEECFBAC}"/>
      </w:docPartPr>
      <w:docPartBody>
        <w:p w:rsidR="00DF2469" w:rsidRDefault="00DF2469">
          <w:pPr>
            <w:pStyle w:val="4EAFF3E1191F4D978143B581DAC9168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7606B43C83D4456801F04D0D5515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08538-B76E-4847-A4B9-9E98804FBD1D}"/>
      </w:docPartPr>
      <w:docPartBody>
        <w:p w:rsidR="00DF2469" w:rsidRDefault="00DF2469">
          <w:pPr>
            <w:pStyle w:val="E7606B43C83D4456801F04D0D55158A3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9CC1D846C4F44F459CCCEC92144D3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7E6D9-2CD9-45DD-83E6-05E31E782F14}"/>
      </w:docPartPr>
      <w:docPartBody>
        <w:p w:rsidR="00DF2469" w:rsidRDefault="00DF2469">
          <w:pPr>
            <w:pStyle w:val="9CC1D846C4F44F459CCCEC92144D3ED2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0944E7C7AE9C4BA7B5F2AA50AD48A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92691-A49E-469D-A25D-D429042567E4}"/>
      </w:docPartPr>
      <w:docPartBody>
        <w:p w:rsidR="00DF2469" w:rsidRDefault="00DF2469">
          <w:pPr>
            <w:pStyle w:val="0944E7C7AE9C4BA7B5F2AA50AD48A8D1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AEF983DB0D3946209B8574DD8A53B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F1BE5-1AE5-4403-84A8-77C8F150904A}"/>
      </w:docPartPr>
      <w:docPartBody>
        <w:p w:rsidR="00DF2469" w:rsidRDefault="00DF2469">
          <w:pPr>
            <w:pStyle w:val="AEF983DB0D3946209B8574DD8A53B7F7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69"/>
    <w:rsid w:val="00234BDF"/>
    <w:rsid w:val="002D025F"/>
    <w:rsid w:val="00351E87"/>
    <w:rsid w:val="005A1AFC"/>
    <w:rsid w:val="00925C86"/>
    <w:rsid w:val="00CE7116"/>
    <w:rsid w:val="00DF2469"/>
    <w:rsid w:val="00DF6130"/>
    <w:rsid w:val="00E63EB8"/>
    <w:rsid w:val="00F4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EAFF3E1191F4D978143B581DAC9168A">
    <w:name w:val="4EAFF3E1191F4D978143B581DAC9168A"/>
  </w:style>
  <w:style w:type="paragraph" w:customStyle="1" w:styleId="E7606B43C83D4456801F04D0D55158A3">
    <w:name w:val="E7606B43C83D4456801F04D0D55158A3"/>
  </w:style>
  <w:style w:type="paragraph" w:customStyle="1" w:styleId="9CC1D846C4F44F459CCCEC92144D3ED2">
    <w:name w:val="9CC1D846C4F44F459CCCEC92144D3ED2"/>
  </w:style>
  <w:style w:type="paragraph" w:customStyle="1" w:styleId="0944E7C7AE9C4BA7B5F2AA50AD48A8D1">
    <w:name w:val="0944E7C7AE9C4BA7B5F2AA50AD48A8D1"/>
  </w:style>
  <w:style w:type="paragraph" w:customStyle="1" w:styleId="AEF983DB0D3946209B8574DD8A53B7F7">
    <w:name w:val="AEF983DB0D3946209B8574DD8A53B7F7"/>
  </w:style>
  <w:style w:type="paragraph" w:customStyle="1" w:styleId="343AB16BD69B486BAF8B10061524406D">
    <w:name w:val="343AB16BD69B486BAF8B10061524406D"/>
  </w:style>
  <w:style w:type="paragraph" w:customStyle="1" w:styleId="69F500BE494C497B9E4582CBA4C04699">
    <w:name w:val="69F500BE494C497B9E4582CBA4C04699"/>
  </w:style>
  <w:style w:type="paragraph" w:customStyle="1" w:styleId="1282E18E09C1446AB72A380AD3210E6B">
    <w:name w:val="1282E18E09C1446AB72A380AD3210E6B"/>
  </w:style>
  <w:style w:type="paragraph" w:customStyle="1" w:styleId="89D4C3CF4CEE4208BD3C32306BDC1F59">
    <w:name w:val="89D4C3CF4CEE4208BD3C32306BDC1F59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DF2469"/>
    <w:rPr>
      <w:b/>
      <w:bCs/>
      <w:i/>
      <w:iCs/>
      <w:color w:val="44546A" w:themeColor="text2"/>
    </w:rPr>
  </w:style>
  <w:style w:type="paragraph" w:customStyle="1" w:styleId="75C0910DEFC1452F9246415B71132F1E">
    <w:name w:val="75C0910DEFC1452F9246415B71132F1E"/>
  </w:style>
  <w:style w:type="paragraph" w:customStyle="1" w:styleId="95BBA210C68E46C6980F569903D10075">
    <w:name w:val="95BBA210C68E46C6980F569903D10075"/>
  </w:style>
  <w:style w:type="paragraph" w:customStyle="1" w:styleId="0B65B30F866441509A4C13C5EA28FA98">
    <w:name w:val="0B65B30F866441509A4C13C5EA28FA98"/>
  </w:style>
  <w:style w:type="paragraph" w:customStyle="1" w:styleId="6C994DB450BA4D6AA4B47373C4923C9A">
    <w:name w:val="6C994DB450BA4D6AA4B47373C4923C9A"/>
  </w:style>
  <w:style w:type="paragraph" w:customStyle="1" w:styleId="B14A2EB392114693B76D7E973BD7212F">
    <w:name w:val="B14A2EB392114693B76D7E973BD7212F"/>
  </w:style>
  <w:style w:type="character" w:styleId="Emphasis">
    <w:name w:val="Emphasis"/>
    <w:basedOn w:val="DefaultParagraphFont"/>
    <w:uiPriority w:val="20"/>
    <w:qFormat/>
    <w:rsid w:val="00DF2469"/>
    <w:rPr>
      <w:i/>
      <w:iCs/>
    </w:rPr>
  </w:style>
  <w:style w:type="paragraph" w:customStyle="1" w:styleId="CB27AE4671EA487297E8D0BC2F8B5409">
    <w:name w:val="CB27AE4671EA487297E8D0BC2F8B5409"/>
  </w:style>
  <w:style w:type="paragraph" w:customStyle="1" w:styleId="3F766B7AA0EC42E3A4C858F98058B8C5">
    <w:name w:val="3F766B7AA0EC42E3A4C858F98058B8C5"/>
  </w:style>
  <w:style w:type="paragraph" w:customStyle="1" w:styleId="6DBD35B1FE3240A4B0E2842E3A53DF46">
    <w:name w:val="6DBD35B1FE3240A4B0E2842E3A53DF46"/>
  </w:style>
  <w:style w:type="paragraph" w:customStyle="1" w:styleId="C1609EA2F9254AC5B9552669FC525638">
    <w:name w:val="C1609EA2F9254AC5B9552669FC525638"/>
  </w:style>
  <w:style w:type="paragraph" w:customStyle="1" w:styleId="E34FFEA4E3D5415F8D5B5E55DBE9663D">
    <w:name w:val="E34FFEA4E3D5415F8D5B5E55DBE9663D"/>
    <w:rsid w:val="00DF2469"/>
  </w:style>
  <w:style w:type="paragraph" w:customStyle="1" w:styleId="7C0A316672224B21BF8052E7335775A2">
    <w:name w:val="7C0A316672224B21BF8052E7335775A2"/>
    <w:rsid w:val="00DF2469"/>
  </w:style>
  <w:style w:type="paragraph" w:customStyle="1" w:styleId="017CBF77958E45768AD1DA62C97C939A">
    <w:name w:val="017CBF77958E45768AD1DA62C97C939A"/>
    <w:rsid w:val="00DF2469"/>
  </w:style>
  <w:style w:type="paragraph" w:customStyle="1" w:styleId="DDCAF8A6AFF0471CA0739EE75F2C6F49">
    <w:name w:val="DDCAF8A6AFF0471CA0739EE75F2C6F49"/>
    <w:rsid w:val="00DF2469"/>
  </w:style>
  <w:style w:type="paragraph" w:customStyle="1" w:styleId="A8D3B5342EEF49369445A79025F6B176">
    <w:name w:val="A8D3B5342EEF49369445A79025F6B176"/>
    <w:rsid w:val="00DF2469"/>
  </w:style>
  <w:style w:type="paragraph" w:customStyle="1" w:styleId="3970B558892A4DF69E4A9412D0709C41">
    <w:name w:val="3970B558892A4DF69E4A9412D0709C41"/>
    <w:rsid w:val="00DF2469"/>
  </w:style>
  <w:style w:type="paragraph" w:customStyle="1" w:styleId="76BF0307734242599207F150E6D1B7BA">
    <w:name w:val="76BF0307734242599207F150E6D1B7BA"/>
    <w:rsid w:val="00DF2469"/>
  </w:style>
  <w:style w:type="paragraph" w:customStyle="1" w:styleId="CADA75BEB41343E2B3E4511F4E1D7859">
    <w:name w:val="CADA75BEB41343E2B3E4511F4E1D7859"/>
    <w:rsid w:val="00DF2469"/>
  </w:style>
  <w:style w:type="paragraph" w:customStyle="1" w:styleId="4B65929F55A945DFBF134EA8FA18BB8F">
    <w:name w:val="4B65929F55A945DFBF134EA8FA18BB8F"/>
    <w:rsid w:val="00DF2469"/>
  </w:style>
  <w:style w:type="paragraph" w:customStyle="1" w:styleId="6B08A92ED78B492EA3F254AA19740DC6">
    <w:name w:val="6B08A92ED78B492EA3F254AA19740DC6"/>
    <w:rsid w:val="00DF2469"/>
  </w:style>
  <w:style w:type="paragraph" w:customStyle="1" w:styleId="0F59A1771B494D7AB4E656141713CB60">
    <w:name w:val="0F59A1771B494D7AB4E656141713CB60"/>
    <w:rsid w:val="00DF2469"/>
  </w:style>
  <w:style w:type="paragraph" w:customStyle="1" w:styleId="1FF0D9CC1D1947F29E6A2A1AF4B506EC">
    <w:name w:val="1FF0D9CC1D1947F29E6A2A1AF4B506EC"/>
    <w:rsid w:val="00DF2469"/>
  </w:style>
  <w:style w:type="paragraph" w:customStyle="1" w:styleId="296A59DD579A4D6BB082B09806DEFEF7">
    <w:name w:val="296A59DD579A4D6BB082B09806DEFEF7"/>
    <w:rsid w:val="00DF2469"/>
  </w:style>
  <w:style w:type="paragraph" w:customStyle="1" w:styleId="AF43AC7745404E3EB66B1035C332DCF0">
    <w:name w:val="AF43AC7745404E3EB66B1035C332DCF0"/>
    <w:rsid w:val="00DF2469"/>
  </w:style>
  <w:style w:type="paragraph" w:customStyle="1" w:styleId="CA5CAD15A7F1414096E2F3F8EBE99A13">
    <w:name w:val="CA5CAD15A7F1414096E2F3F8EBE99A13"/>
    <w:rsid w:val="00DF2469"/>
  </w:style>
  <w:style w:type="paragraph" w:customStyle="1" w:styleId="D710ABA57D1344518AC0402DEDE25B6B">
    <w:name w:val="D710ABA57D1344518AC0402DEDE25B6B"/>
    <w:rsid w:val="00DF2469"/>
  </w:style>
  <w:style w:type="paragraph" w:customStyle="1" w:styleId="F3901E6EE53D4075904759753BDE42D7">
    <w:name w:val="F3901E6EE53D4075904759753BDE42D7"/>
    <w:rsid w:val="00DF2469"/>
  </w:style>
  <w:style w:type="paragraph" w:customStyle="1" w:styleId="661E63DFEC0848E09515BED3D89C9123">
    <w:name w:val="661E63DFEC0848E09515BED3D89C9123"/>
    <w:rsid w:val="00DF2469"/>
  </w:style>
  <w:style w:type="paragraph" w:customStyle="1" w:styleId="B31C9CBCAE7340549CB178441DF83835">
    <w:name w:val="B31C9CBCAE7340549CB178441DF83835"/>
    <w:rsid w:val="00DF2469"/>
  </w:style>
  <w:style w:type="paragraph" w:customStyle="1" w:styleId="60517A9C5EB0478BA7A9DE0108E74F02">
    <w:name w:val="60517A9C5EB0478BA7A9DE0108E74F02"/>
    <w:rsid w:val="00DF2469"/>
  </w:style>
  <w:style w:type="paragraph" w:customStyle="1" w:styleId="34D049BF27E244E8A6546EF59E644C45">
    <w:name w:val="34D049BF27E244E8A6546EF59E644C45"/>
    <w:rsid w:val="00DF2469"/>
  </w:style>
  <w:style w:type="paragraph" w:customStyle="1" w:styleId="EA4F0D151A9B4AC5BE024943925350F9">
    <w:name w:val="EA4F0D151A9B4AC5BE024943925350F9"/>
    <w:rsid w:val="00DF2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4418 SE Gemstone Lane, Topeka, KS 66609</CompanyAddress>
  <CompanyPhone>(785) 217-3843</CompanyPhone>
  <CompanyFax/>
  <CompanyEmail>lw262@yahoo.com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39FF81B-B50A-43F9-8543-A619B618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Lauren Wineinger</dc:creator>
  <cp:keywords/>
  <cp:lastModifiedBy>Lauren W</cp:lastModifiedBy>
  <cp:revision>2</cp:revision>
  <dcterms:created xsi:type="dcterms:W3CDTF">2018-03-16T17:55:00Z</dcterms:created>
  <dcterms:modified xsi:type="dcterms:W3CDTF">2018-03-16T17:55:00Z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